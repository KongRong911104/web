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211A" w14:textId="77777777" w:rsidR="004C3486" w:rsidRPr="004C3486" w:rsidRDefault="004C3486" w:rsidP="008C6F04">
      <w:pPr>
        <w:snapToGrid w:val="0"/>
        <w:jc w:val="center"/>
        <w:rPr>
          <w:rFonts w:eastAsia="標楷體" w:hAnsi="標楷體"/>
        </w:rPr>
      </w:pPr>
    </w:p>
    <w:p w14:paraId="564BE831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東海大學資訊工程學系</w:t>
      </w:r>
    </w:p>
    <w:p w14:paraId="3917827B" w14:textId="77777777" w:rsidR="008C6F04" w:rsidRPr="00CF698D" w:rsidRDefault="008C6F04" w:rsidP="008C6F04">
      <w:pPr>
        <w:snapToGrid w:val="0"/>
        <w:jc w:val="center"/>
        <w:rPr>
          <w:rFonts w:eastAsia="標楷體"/>
          <w:sz w:val="48"/>
          <w:szCs w:val="48"/>
        </w:rPr>
      </w:pPr>
      <w:r w:rsidRPr="00CF698D">
        <w:rPr>
          <w:rFonts w:eastAsia="標楷體" w:hAnsi="標楷體"/>
          <w:sz w:val="48"/>
          <w:szCs w:val="48"/>
        </w:rPr>
        <w:t>教學成</w:t>
      </w:r>
      <w:r w:rsidRPr="00CF698D">
        <w:rPr>
          <w:rFonts w:eastAsia="標楷體" w:hAnsi="標楷體" w:hint="eastAsia"/>
          <w:sz w:val="48"/>
          <w:szCs w:val="48"/>
        </w:rPr>
        <w:t>效</w:t>
      </w:r>
      <w:r w:rsidRPr="00CF698D">
        <w:rPr>
          <w:rFonts w:eastAsia="標楷體" w:hAnsi="標楷體"/>
          <w:sz w:val="48"/>
          <w:szCs w:val="48"/>
        </w:rPr>
        <w:t>檢討</w:t>
      </w:r>
      <w:r w:rsidRPr="00CF698D">
        <w:rPr>
          <w:rFonts w:eastAsia="標楷體" w:hAnsi="標楷體" w:hint="eastAsia"/>
          <w:sz w:val="48"/>
          <w:szCs w:val="48"/>
        </w:rPr>
        <w:t>回饋表</w:t>
      </w:r>
    </w:p>
    <w:p w14:paraId="55F58AFD" w14:textId="77777777" w:rsidR="008C6F04" w:rsidRPr="00F14D35" w:rsidRDefault="008C6F04" w:rsidP="008C6F04">
      <w:pPr>
        <w:snapToGrid w:val="0"/>
        <w:rPr>
          <w:sz w:val="16"/>
          <w:szCs w:val="16"/>
        </w:rPr>
      </w:pPr>
    </w:p>
    <w:tbl>
      <w:tblPr>
        <w:tblW w:w="105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156"/>
        <w:gridCol w:w="992"/>
        <w:gridCol w:w="1418"/>
        <w:gridCol w:w="1842"/>
        <w:gridCol w:w="1560"/>
        <w:gridCol w:w="2004"/>
      </w:tblGrid>
      <w:tr w:rsidR="008C6F04" w:rsidRPr="000A2F74" w14:paraId="2312DF22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47E1F1B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4203B3BB" w14:textId="7FEF3465" w:rsidR="008C6F04" w:rsidRPr="00B165C4" w:rsidRDefault="008C6F04" w:rsidP="00624215">
            <w:pPr>
              <w:snapToGrid w:val="0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</w:tr>
      <w:tr w:rsidR="008C6F04" w:rsidRPr="000A2F74" w14:paraId="355459F0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2606D8CB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年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 w14:paraId="6FB7BB7C" w14:textId="77777777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  <w:tc>
          <w:tcPr>
            <w:tcW w:w="1418" w:type="dxa"/>
            <w:shd w:val="clear" w:color="auto" w:fill="E0E0E0"/>
            <w:vAlign w:val="center"/>
          </w:tcPr>
          <w:p w14:paraId="76A078C8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學</w:t>
            </w:r>
            <w:r w:rsidRPr="000A2F74">
              <w:rPr>
                <w:rFonts w:eastAsia="標楷體" w:hAnsi="標楷體" w:hint="eastAsia"/>
                <w:b/>
                <w:sz w:val="26"/>
                <w:szCs w:val="26"/>
              </w:rPr>
              <w:t xml:space="preserve">　</w:t>
            </w:r>
            <w:r w:rsidRPr="000A2F74">
              <w:rPr>
                <w:rFonts w:eastAsia="標楷體" w:hAnsi="標楷體"/>
                <w:b/>
                <w:sz w:val="26"/>
                <w:szCs w:val="26"/>
              </w:rPr>
              <w:t>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54690DD" w14:textId="77777777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  <w:tc>
          <w:tcPr>
            <w:tcW w:w="1560" w:type="dxa"/>
            <w:shd w:val="clear" w:color="auto" w:fill="E0E0E0"/>
            <w:vAlign w:val="center"/>
          </w:tcPr>
          <w:p w14:paraId="7F3019AA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7355957A" w14:textId="715AD03C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</w:tr>
      <w:tr w:rsidR="008C6F04" w:rsidRPr="000A2F74" w14:paraId="2EA9B15A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000B2655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Ansi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8" w:type="dxa"/>
            <w:gridSpan w:val="4"/>
            <w:shd w:val="clear" w:color="auto" w:fill="auto"/>
            <w:vAlign w:val="center"/>
          </w:tcPr>
          <w:p w14:paraId="46CA2BB3" w14:textId="056EA45D" w:rsidR="008C6F04" w:rsidRPr="00B80CD1" w:rsidRDefault="008C6F04" w:rsidP="00624215">
            <w:pPr>
              <w:snapToGrid w:val="0"/>
              <w:rPr>
                <w:rFonts w:eastAsia="標楷體"/>
                <w:b/>
                <w:color w:val="0000CC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E0E0E0"/>
            <w:vAlign w:val="center"/>
          </w:tcPr>
          <w:p w14:paraId="54FB3AEF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510C02F" w14:textId="77777777" w:rsidR="008C6F04" w:rsidRPr="00B80CD1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26"/>
                <w:szCs w:val="26"/>
              </w:rPr>
            </w:pPr>
          </w:p>
        </w:tc>
      </w:tr>
      <w:tr w:rsidR="008C6F04" w:rsidRPr="000A2F74" w14:paraId="22E90BD7" w14:textId="77777777" w:rsidTr="00624215">
        <w:trPr>
          <w:trHeight w:val="567"/>
        </w:trPr>
        <w:tc>
          <w:tcPr>
            <w:tcW w:w="1576" w:type="dxa"/>
            <w:shd w:val="clear" w:color="auto" w:fill="E0E0E0"/>
            <w:vAlign w:val="center"/>
          </w:tcPr>
          <w:p w14:paraId="3F05A13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</w:t>
            </w:r>
            <w:proofErr w:type="gramStart"/>
            <w:r w:rsidRPr="000A2F74">
              <w:rPr>
                <w:rFonts w:eastAsia="標楷體" w:hint="eastAsia"/>
                <w:b/>
                <w:sz w:val="26"/>
                <w:szCs w:val="26"/>
              </w:rPr>
              <w:t>習年級</w:t>
            </w:r>
            <w:proofErr w:type="gramEnd"/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 w14:paraId="56067473" w14:textId="514FC171" w:rsidR="008C6F04" w:rsidRPr="00B80CD1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E0E0E0"/>
            <w:vAlign w:val="center"/>
          </w:tcPr>
          <w:p w14:paraId="50AE45D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必選修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B9BEFD" w14:textId="77777777" w:rsidR="008C6F04" w:rsidRPr="00B80CD1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E0E0E0"/>
            <w:vAlign w:val="center"/>
          </w:tcPr>
          <w:p w14:paraId="18E0DC1C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平均</w:t>
            </w:r>
            <w:r>
              <w:rPr>
                <w:rFonts w:eastAsia="標楷體" w:hint="eastAsia"/>
                <w:b/>
                <w:sz w:val="26"/>
                <w:szCs w:val="26"/>
              </w:rPr>
              <w:t>成績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0568DCBE" w14:textId="5467A4EE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</w:tr>
      <w:tr w:rsidR="008C6F04" w:rsidRPr="000A2F74" w14:paraId="7E7B792A" w14:textId="77777777" w:rsidTr="00624215">
        <w:trPr>
          <w:trHeight w:val="630"/>
        </w:trPr>
        <w:tc>
          <w:tcPr>
            <w:tcW w:w="1576" w:type="dxa"/>
            <w:shd w:val="clear" w:color="auto" w:fill="E0E0E0"/>
            <w:vAlign w:val="center"/>
          </w:tcPr>
          <w:p w14:paraId="6177EE07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修課人數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 w14:paraId="50F361DA" w14:textId="7EF90379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  <w:tc>
          <w:tcPr>
            <w:tcW w:w="1418" w:type="dxa"/>
            <w:shd w:val="clear" w:color="auto" w:fill="E0E0E0"/>
            <w:vAlign w:val="center"/>
          </w:tcPr>
          <w:p w14:paraId="23FDC3D6" w14:textId="77777777" w:rsidR="008C6F0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不及格</w:t>
            </w:r>
          </w:p>
          <w:p w14:paraId="594EA1D6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A37851" w14:textId="7CA15133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  <w:tc>
          <w:tcPr>
            <w:tcW w:w="1560" w:type="dxa"/>
            <w:shd w:val="clear" w:color="auto" w:fill="E0E0E0"/>
            <w:vAlign w:val="center"/>
          </w:tcPr>
          <w:p w14:paraId="724B92A4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學期成績</w:t>
            </w: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≦</w:t>
            </w:r>
            <w:proofErr w:type="gramEnd"/>
            <w:r>
              <w:rPr>
                <w:rFonts w:eastAsia="標楷體" w:hint="eastAsia"/>
                <w:b/>
                <w:sz w:val="26"/>
                <w:szCs w:val="26"/>
              </w:rPr>
              <w:t>20</w:t>
            </w:r>
            <w:r>
              <w:rPr>
                <w:rFonts w:eastAsia="標楷體" w:hint="eastAsia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584587E6" w14:textId="614EDC06" w:rsidR="008C6F04" w:rsidRPr="00B475FC" w:rsidRDefault="008C6F04" w:rsidP="00624215">
            <w:pPr>
              <w:snapToGrid w:val="0"/>
              <w:jc w:val="center"/>
              <w:rPr>
                <w:rFonts w:eastAsia="標楷體"/>
                <w:b/>
                <w:color w:val="0000CC"/>
                <w:sz w:val="36"/>
                <w:szCs w:val="36"/>
              </w:rPr>
            </w:pPr>
          </w:p>
        </w:tc>
      </w:tr>
      <w:tr w:rsidR="008C6F04" w:rsidRPr="000A2F74" w14:paraId="0A2741A2" w14:textId="77777777" w:rsidTr="00624215">
        <w:trPr>
          <w:trHeight w:val="833"/>
        </w:trPr>
        <w:tc>
          <w:tcPr>
            <w:tcW w:w="1576" w:type="dxa"/>
            <w:vMerge w:val="restart"/>
            <w:shd w:val="clear" w:color="auto" w:fill="E0E0E0"/>
            <w:vAlign w:val="center"/>
          </w:tcPr>
          <w:p w14:paraId="61E42EB3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9E07F58" w14:textId="77777777" w:rsidR="008C6F04" w:rsidRPr="00265DE6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0481FF2E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該課程學期成績不及格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人數達修課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人數</w:t>
            </w:r>
            <w:proofErr w:type="gramStart"/>
            <w:r w:rsidRPr="000A2F74">
              <w:rPr>
                <w:rFonts w:eastAsia="標楷體" w:hint="eastAsia"/>
                <w:sz w:val="32"/>
                <w:szCs w:val="32"/>
              </w:rPr>
              <w:t>4</w:t>
            </w:r>
            <w:r w:rsidRPr="000A2F74">
              <w:rPr>
                <w:rFonts w:eastAsia="標楷體" w:hint="eastAsia"/>
                <w:sz w:val="32"/>
                <w:szCs w:val="32"/>
              </w:rPr>
              <w:t>成</w:t>
            </w:r>
            <w:proofErr w:type="gramEnd"/>
            <w:r w:rsidRPr="000A2F74">
              <w:rPr>
                <w:rFonts w:eastAsia="標楷體" w:hint="eastAsia"/>
                <w:sz w:val="32"/>
                <w:szCs w:val="32"/>
              </w:rPr>
              <w:t>（含）以上</w:t>
            </w:r>
          </w:p>
        </w:tc>
      </w:tr>
      <w:tr w:rsidR="008C6F04" w:rsidRPr="000A2F74" w14:paraId="501F7A65" w14:textId="77777777" w:rsidTr="00624215">
        <w:trPr>
          <w:trHeight w:val="833"/>
        </w:trPr>
        <w:tc>
          <w:tcPr>
            <w:tcW w:w="1576" w:type="dxa"/>
            <w:vMerge/>
            <w:shd w:val="clear" w:color="auto" w:fill="E0E0E0"/>
            <w:vAlign w:val="center"/>
          </w:tcPr>
          <w:p w14:paraId="1F0DA6FD" w14:textId="77777777" w:rsidR="008C6F04" w:rsidRPr="000A2F74" w:rsidRDefault="008C6F04" w:rsidP="00624215">
            <w:pPr>
              <w:snapToGrid w:val="0"/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69CC0828" w14:textId="77777777" w:rsidR="008C6F04" w:rsidRPr="008F1009" w:rsidRDefault="008C6F04" w:rsidP="00624215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7816" w:type="dxa"/>
            <w:gridSpan w:val="5"/>
            <w:shd w:val="clear" w:color="auto" w:fill="auto"/>
            <w:vAlign w:val="center"/>
          </w:tcPr>
          <w:p w14:paraId="5361D4FA" w14:textId="77777777" w:rsidR="008C6F04" w:rsidRDefault="008C6F04" w:rsidP="00624215">
            <w:pPr>
              <w:snapToGrid w:val="0"/>
              <w:rPr>
                <w:rFonts w:eastAsia="標楷體"/>
                <w:sz w:val="32"/>
                <w:szCs w:val="32"/>
              </w:rPr>
            </w:pPr>
            <w:r w:rsidRPr="000A2F74">
              <w:rPr>
                <w:rFonts w:eastAsia="標楷體" w:hint="eastAsia"/>
                <w:sz w:val="32"/>
                <w:szCs w:val="32"/>
              </w:rPr>
              <w:t>該課程學期平均分數低於</w:t>
            </w:r>
            <w:r>
              <w:rPr>
                <w:rFonts w:eastAsia="標楷體" w:hint="eastAsia"/>
                <w:sz w:val="32"/>
                <w:szCs w:val="32"/>
              </w:rPr>
              <w:t>合格分數</w:t>
            </w:r>
            <w:r w:rsidRPr="000A2F74">
              <w:rPr>
                <w:rFonts w:eastAsia="標楷體" w:hint="eastAsia"/>
                <w:sz w:val="32"/>
                <w:szCs w:val="32"/>
              </w:rPr>
              <w:t>（不含）</w:t>
            </w:r>
          </w:p>
          <w:p w14:paraId="6B344A9E" w14:textId="77777777" w:rsidR="008C6F04" w:rsidRPr="0011333E" w:rsidRDefault="008C6F04" w:rsidP="00624215">
            <w:pPr>
              <w:snapToGrid w:val="0"/>
              <w:rPr>
                <w:rFonts w:eastAsia="標楷體"/>
                <w:color w:val="006600"/>
              </w:rPr>
            </w:pPr>
            <w:proofErr w:type="gramStart"/>
            <w:r w:rsidRPr="0011333E">
              <w:rPr>
                <w:rFonts w:eastAsia="標楷體" w:hint="eastAsia"/>
                <w:color w:val="006600"/>
              </w:rPr>
              <w:t>註</w:t>
            </w:r>
            <w:proofErr w:type="gramEnd"/>
            <w:r w:rsidRPr="0011333E">
              <w:rPr>
                <w:rFonts w:eastAsia="標楷體" w:hint="eastAsia"/>
                <w:color w:val="006600"/>
              </w:rPr>
              <w:t>：合格分數，大學部為</w:t>
            </w:r>
            <w:r w:rsidRPr="0011333E">
              <w:rPr>
                <w:rFonts w:eastAsia="標楷體" w:hint="eastAsia"/>
                <w:color w:val="006600"/>
              </w:rPr>
              <w:t>60</w:t>
            </w:r>
            <w:r w:rsidRPr="0011333E">
              <w:rPr>
                <w:rFonts w:eastAsia="標楷體" w:hint="eastAsia"/>
                <w:color w:val="006600"/>
              </w:rPr>
              <w:t>分，碩士班為</w:t>
            </w:r>
            <w:r w:rsidRPr="0011333E">
              <w:rPr>
                <w:rFonts w:eastAsia="標楷體" w:hint="eastAsia"/>
                <w:color w:val="006600"/>
              </w:rPr>
              <w:t>70</w:t>
            </w:r>
            <w:r w:rsidRPr="0011333E">
              <w:rPr>
                <w:rFonts w:eastAsia="標楷體" w:hint="eastAsia"/>
                <w:color w:val="006600"/>
              </w:rPr>
              <w:t>分</w:t>
            </w:r>
          </w:p>
        </w:tc>
      </w:tr>
      <w:tr w:rsidR="008C6F04" w:rsidRPr="000A2F74" w14:paraId="7D8CB039" w14:textId="77777777" w:rsidTr="00624215">
        <w:trPr>
          <w:trHeight w:val="2316"/>
        </w:trPr>
        <w:tc>
          <w:tcPr>
            <w:tcW w:w="157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2A75D37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改進方法</w:t>
            </w:r>
          </w:p>
        </w:tc>
        <w:tc>
          <w:tcPr>
            <w:tcW w:w="8972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FEFBB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66A6C292" w14:textId="77777777" w:rsidTr="00624215">
        <w:trPr>
          <w:trHeight w:val="2316"/>
        </w:trPr>
        <w:tc>
          <w:tcPr>
            <w:tcW w:w="1576" w:type="dxa"/>
            <w:shd w:val="clear" w:color="auto" w:fill="FFFF00"/>
            <w:vAlign w:val="center"/>
          </w:tcPr>
          <w:p w14:paraId="19516C00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2" w:type="dxa"/>
            <w:gridSpan w:val="6"/>
            <w:shd w:val="clear" w:color="auto" w:fill="FFFF00"/>
            <w:vAlign w:val="center"/>
          </w:tcPr>
          <w:p w14:paraId="63A9080D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C6F04" w:rsidRPr="000A2F74" w14:paraId="7EDDBDD1" w14:textId="77777777" w:rsidTr="00624215">
        <w:trPr>
          <w:trHeight w:val="2316"/>
        </w:trPr>
        <w:tc>
          <w:tcPr>
            <w:tcW w:w="1576" w:type="dxa"/>
            <w:shd w:val="clear" w:color="auto" w:fill="E0E0E0"/>
            <w:vAlign w:val="center"/>
          </w:tcPr>
          <w:p w14:paraId="268351CD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系課程</w:t>
            </w:r>
          </w:p>
          <w:p w14:paraId="16E5FB7E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委員會</w:t>
            </w:r>
          </w:p>
          <w:p w14:paraId="0FEDD855" w14:textId="77777777" w:rsidR="008C6F04" w:rsidRPr="000A2F74" w:rsidRDefault="008C6F04" w:rsidP="00624215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0A2F74">
              <w:rPr>
                <w:rFonts w:eastAsia="標楷體" w:hint="eastAsia"/>
                <w:b/>
                <w:sz w:val="26"/>
                <w:szCs w:val="26"/>
              </w:rPr>
              <w:t>決議</w:t>
            </w:r>
          </w:p>
        </w:tc>
        <w:tc>
          <w:tcPr>
            <w:tcW w:w="8972" w:type="dxa"/>
            <w:gridSpan w:val="6"/>
            <w:shd w:val="clear" w:color="auto" w:fill="auto"/>
            <w:vAlign w:val="center"/>
          </w:tcPr>
          <w:p w14:paraId="3290FA43" w14:textId="77777777" w:rsidR="008C6F04" w:rsidRPr="000A2F74" w:rsidRDefault="008C6F04" w:rsidP="00624215">
            <w:pPr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14:paraId="1BC80732" w14:textId="77777777" w:rsidR="00B33737" w:rsidRDefault="00B33737" w:rsidP="00B33737">
      <w:pPr>
        <w:wordWrap w:val="0"/>
        <w:ind w:right="1120"/>
        <w:rPr>
          <w:rFonts w:eastAsia="標楷體" w:hAnsi="標楷體"/>
          <w:sz w:val="28"/>
          <w:szCs w:val="28"/>
          <w:u w:val="single"/>
        </w:rPr>
      </w:pPr>
    </w:p>
    <w:p w14:paraId="2727AF2F" w14:textId="77777777" w:rsidR="005A340C" w:rsidRDefault="005A340C" w:rsidP="00B33737">
      <w:pPr>
        <w:wordWrap w:val="0"/>
        <w:ind w:right="1120"/>
        <w:rPr>
          <w:rFonts w:eastAsia="標楷體" w:hAnsi="標楷體" w:hint="eastAsia"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5"/>
        <w:gridCol w:w="5053"/>
      </w:tblGrid>
      <w:tr w:rsidR="007B0234" w14:paraId="0BA9C27F" w14:textId="77777777" w:rsidTr="007B0234">
        <w:tc>
          <w:tcPr>
            <w:tcW w:w="5104" w:type="dxa"/>
            <w:vAlign w:val="center"/>
            <w:hideMark/>
          </w:tcPr>
          <w:p w14:paraId="38785BE4" w14:textId="77777777" w:rsidR="007B0234" w:rsidRDefault="007B0234">
            <w:pPr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授課教師：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　　　　　　　　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  <w:r w:rsidR="005A340C"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5104" w:type="dxa"/>
            <w:vAlign w:val="center"/>
            <w:hideMark/>
          </w:tcPr>
          <w:p w14:paraId="7C6A0E0B" w14:textId="77777777" w:rsidR="007B0234" w:rsidRDefault="007B0234" w:rsidP="005A340C">
            <w:pPr>
              <w:ind w:right="56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日期：　　　</w:t>
            </w:r>
            <w:proofErr w:type="gramStart"/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 xml:space="preserve">　　</w:t>
            </w:r>
            <w:proofErr w:type="gramEnd"/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 w14:paraId="0A97376A" w14:textId="77777777" w:rsidR="0057177F" w:rsidRPr="00B165C4" w:rsidRDefault="0057177F" w:rsidP="00B165C4">
      <w:pPr>
        <w:tabs>
          <w:tab w:val="left" w:pos="1545"/>
        </w:tabs>
        <w:snapToGrid w:val="0"/>
        <w:rPr>
          <w:rFonts w:hint="eastAsia"/>
          <w:sz w:val="12"/>
          <w:szCs w:val="12"/>
        </w:rPr>
      </w:pPr>
    </w:p>
    <w:sectPr w:rsidR="0057177F" w:rsidRPr="00B165C4" w:rsidSect="00614B28">
      <w:pgSz w:w="11906" w:h="16838"/>
      <w:pgMar w:top="568" w:right="849" w:bottom="70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EC33" w14:textId="77777777" w:rsidR="00DE7E76" w:rsidRDefault="00DE7E76" w:rsidP="008C6F04">
      <w:r>
        <w:separator/>
      </w:r>
    </w:p>
  </w:endnote>
  <w:endnote w:type="continuationSeparator" w:id="0">
    <w:p w14:paraId="46B550D7" w14:textId="77777777" w:rsidR="00DE7E76" w:rsidRDefault="00DE7E76" w:rsidP="008C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311C" w14:textId="77777777" w:rsidR="00DE7E76" w:rsidRDefault="00DE7E76" w:rsidP="008C6F04">
      <w:r>
        <w:separator/>
      </w:r>
    </w:p>
  </w:footnote>
  <w:footnote w:type="continuationSeparator" w:id="0">
    <w:p w14:paraId="59A4DC9B" w14:textId="77777777" w:rsidR="00DE7E76" w:rsidRDefault="00DE7E76" w:rsidP="008C6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1C"/>
    <w:rsid w:val="000116C2"/>
    <w:rsid w:val="000132AE"/>
    <w:rsid w:val="00033C2A"/>
    <w:rsid w:val="0003452C"/>
    <w:rsid w:val="00037926"/>
    <w:rsid w:val="0008209C"/>
    <w:rsid w:val="000D19F1"/>
    <w:rsid w:val="001534F8"/>
    <w:rsid w:val="00194EBC"/>
    <w:rsid w:val="001B157E"/>
    <w:rsid w:val="001E5446"/>
    <w:rsid w:val="001F189D"/>
    <w:rsid w:val="00204075"/>
    <w:rsid w:val="00242A13"/>
    <w:rsid w:val="002E55C4"/>
    <w:rsid w:val="00313449"/>
    <w:rsid w:val="00377B68"/>
    <w:rsid w:val="003854FC"/>
    <w:rsid w:val="003E0427"/>
    <w:rsid w:val="00442C93"/>
    <w:rsid w:val="00461A40"/>
    <w:rsid w:val="004C3486"/>
    <w:rsid w:val="004D7557"/>
    <w:rsid w:val="005451C7"/>
    <w:rsid w:val="0057177F"/>
    <w:rsid w:val="00580ADC"/>
    <w:rsid w:val="00597B1C"/>
    <w:rsid w:val="005A340C"/>
    <w:rsid w:val="005B5E7E"/>
    <w:rsid w:val="005E28CE"/>
    <w:rsid w:val="00614B28"/>
    <w:rsid w:val="00635B98"/>
    <w:rsid w:val="00695999"/>
    <w:rsid w:val="006E1FB8"/>
    <w:rsid w:val="007128E8"/>
    <w:rsid w:val="007A0113"/>
    <w:rsid w:val="007B0234"/>
    <w:rsid w:val="00863CA8"/>
    <w:rsid w:val="008809AC"/>
    <w:rsid w:val="008C6F04"/>
    <w:rsid w:val="008F1009"/>
    <w:rsid w:val="0090380C"/>
    <w:rsid w:val="00944022"/>
    <w:rsid w:val="00945088"/>
    <w:rsid w:val="009C5469"/>
    <w:rsid w:val="00A92BD2"/>
    <w:rsid w:val="00B165C4"/>
    <w:rsid w:val="00B32DFC"/>
    <w:rsid w:val="00B33737"/>
    <w:rsid w:val="00B914D2"/>
    <w:rsid w:val="00BF1B8F"/>
    <w:rsid w:val="00DB2EC3"/>
    <w:rsid w:val="00DE7E76"/>
    <w:rsid w:val="00E541D3"/>
    <w:rsid w:val="00E705FB"/>
    <w:rsid w:val="00F6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8F8B"/>
  <w15:chartTrackingRefBased/>
  <w15:docId w15:val="{20E48964-9E5F-4E47-AE68-104032BB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F0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0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F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F0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F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EET&#30456;&#38364;\&#25945;&#23416;&#25104;&#25928;&#33287;&#21453;&#24605;\&#25945;&#23416;&#25104;&#25928;_&#31354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教學成效_空.dotx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</dc:creator>
  <cp:keywords/>
  <dc:description/>
  <cp:lastModifiedBy>陳柏融(s10350135)</cp:lastModifiedBy>
  <cp:revision>4</cp:revision>
  <dcterms:created xsi:type="dcterms:W3CDTF">2023-04-22T12:09:00Z</dcterms:created>
  <dcterms:modified xsi:type="dcterms:W3CDTF">2023-05-02T03:26:00Z</dcterms:modified>
</cp:coreProperties>
</file>