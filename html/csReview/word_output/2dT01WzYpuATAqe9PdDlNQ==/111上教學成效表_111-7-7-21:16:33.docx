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謝維華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1011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微積分甲〈一〉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資工系1A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65.6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謝維華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1016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微積分甲〈一〉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資工系1B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61.5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13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謝維華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1020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微積分甲〈一〉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資工系1C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61.3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21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FF0000"/>
                <w:sz w:val="36"/>
              </w:rPr>
              <w:t>✓</w:t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林祝興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1012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計算機概論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資工系1A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68.9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林祝興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1021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計算機概論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資工系1C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67.2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林祝興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1051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專題實作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77.0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焦信達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1013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Python程式設計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資工系1A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74.1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焦信達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1019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Python程式設計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資工系1B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72.8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焦信達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1054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AIOT應用開發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75.6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焦信達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5734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人工智慧行銷傳播技術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碩士在職專班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資工系4,碩,碩專1,2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80.9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劉榮春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1014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電子電路學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資工系1A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66.5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劉榮春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1015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電子電路學實驗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資工系1A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79.7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劉榮春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1027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硬體描述語言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67.2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劉榮春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1028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組合語言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71.1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劉榮春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1053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FPGA系統設計與應用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81.2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賴俊鳴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1017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計算機概論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資工系1B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64.0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賴俊鳴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1023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Python程式設計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資工系1C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74.0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黃宜豊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1018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離散數學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資工系1B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54.7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FF0000"/>
                <w:sz w:val="36"/>
              </w:rPr>
              <w:t>✓</w:t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FF0000"/>
                <w:sz w:val="36"/>
              </w:rPr>
              <w:t>✓</w:t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黃宜豊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1022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離散數學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資工系1C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56.8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FF0000"/>
                <w:sz w:val="36"/>
              </w:rPr>
              <w:t>✓</w:t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FF0000"/>
                <w:sz w:val="36"/>
              </w:rPr>
              <w:t>✓</w:t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黃宜豊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1025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線性代數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58.7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FF0000"/>
                <w:sz w:val="36"/>
              </w:rPr>
              <w:t>✓</w:t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黃宜豊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1037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線性代數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60.2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許瑞愷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1024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資料結構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81.0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許瑞愷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1030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資料結構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73.8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許瑞愷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5694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專題討論（三）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資工碩2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90.5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許瑞愷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5700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資料探勘實務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資工碩,碩專1,2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91.0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黃士耘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1026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機率學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81.4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黃士耘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1031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機率學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80.6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黃士耘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1042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微算機系統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87.7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黃士耘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1043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微算機系統實驗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87.1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黃士耘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1045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計算機組織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83.2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陳仕偉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1029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JAVA程式設計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87.1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石志雄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1032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機器學習導論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75.6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石志雄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1039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物件導向程式設計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67.4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石志雄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1055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人工智慧與資訊安全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70.2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石志雄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5699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創意物聯網應用設計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資工系4,碩,碩專1,2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81.7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李守彧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1033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AI實作（二）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71.9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李守彧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1035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資料結構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81.2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李守彧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1050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資料庫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78.7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李守彧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1059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物件導向分析與設計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79.0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廖元勳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1034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自然語言處理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86.5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廖元勳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1062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JAVA程式設計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資工系2-4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86.8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廖元勳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5703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國際食品產業智能化發展實務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資工系4,碩 1,2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94.8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蔡清欉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1036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機器學習導論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79.2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朱允執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1038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統計學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76.4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朱允執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1060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企業計算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資工系2-4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91.4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朱允執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5698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資訊管理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資工碩,碩專1,2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80.1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黃育仁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1040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演算法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資工系3A,3B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64.6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FF0000"/>
                <w:sz w:val="36"/>
              </w:rPr>
              <w:t>✓</w:t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黃育仁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1048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演算法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67.9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黃育仁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5732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專題討論（一）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碩士在職專班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資訊專班1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88.0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黃育仁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5733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專題討論（三）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碩士在職專班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資訊專班2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90.7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楊朝棟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1041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計算機組織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資工系3A,3C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78.2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呂芳懌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1044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資料庫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78.2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呂芳懌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1046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資料庫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80.5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呂芳懌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1052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專題實作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82.0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12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呂芳懌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5701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5G網路系統與應用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資工系4,碩,碩專1,2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88.5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陳隆彬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1047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深度學習進階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82.1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陳隆彬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1058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強化學習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81.8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陳隆彬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1061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自由開源軟體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81.6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陳隆彬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1064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程式設計檢定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716.8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陳隆彬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5737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深度學習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碩士在職專班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資工碩,碩專1,2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85.1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朱正忠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1049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軟體工程（二）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82.5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朱正忠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5695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高等軟體工程專題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資工碩,碩專1,2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92.0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江輔政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1056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迴歸分析技術及應用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84.4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江輔政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1057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軟體專案管理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81.6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林子翔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1063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Linux作業系統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資工系2-4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67.4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羅文聰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1065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業界專題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日間部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777.0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周忠信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5692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專題討論（一）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資工碩1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必修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81.7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王鳳奎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5696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數位轉型策略與實務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資工系4,碩,碩專1,2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87.4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鄧德雋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5697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智慧物聯網系統實作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資工系4,碩,碩專1,2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92.4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p>
      <w:r>
        <w:br w:type="page"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彭振興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上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5735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r>
              <w:rPr>
                <w:rFonts w:eastAsia="標楷體"/>
                <w:color w:val="0000FF"/>
                <w:sz w:val="36"/>
              </w:rPr>
              <w:t>資訊技術現況與展望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碩士在職專班</w:t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資工碩,碩專1,2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選修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93.0</w:t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FF"/>
                <w:sz w:val="36"/>
              </w:rP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6f04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新細明體" w:cs="Times New Roman" w:eastAsiaTheme="minorEastAsia"/>
      <w:color w:val="auto"/>
      <w:kern w:val="2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8c6f04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8c6f04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c6f04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rFonts w:ascii="Calibri" w:hAnsi="Calibri" w:eastAsia="新細明體" w:cs="" w:asciiTheme="minorHAnsi" w:cstheme="minorBidi" w:eastAsiaTheme="minorEastAsia" w:hAnsiTheme="minorHAnsi"/>
      <w:sz w:val="20"/>
      <w:szCs w:val="20"/>
    </w:rPr>
  </w:style>
  <w:style w:type="paragraph" w:styleId="Footer">
    <w:name w:val="Footer"/>
    <w:basedOn w:val="Normal"/>
    <w:link w:val="a6"/>
    <w:uiPriority w:val="99"/>
    <w:unhideWhenUsed/>
    <w:rsid w:val="008c6f04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rFonts w:ascii="Calibri" w:hAnsi="Calibri" w:eastAsia="新細明體" w:cs="" w:asciiTheme="minorHAnsi" w:cstheme="minorBidi" w:eastAsiaTheme="minorEastAsia" w:hAnsi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教學成效_空.dotx</Template>
  <TotalTime>14</TotalTime>
  <Application>LibreOffice/6.4.7.2$Linux_X86_64 LibreOffice_project/40$Build-2</Application>
  <Pages>1</Pages>
  <Words>166</Words>
  <Characters>170</Characters>
  <CharactersWithSpaces>197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2023-04-22T12:09:00Z</dcterms:created>
  <dc:creator>Fight</dc:creator>
  <dc:description/>
  <dc:language>en-US</dc:language>
  <cp:lastModifiedBy/>
  <dcterms:modified xsi:type="dcterms:W3CDTF">2023-06-21T00:12:07Z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